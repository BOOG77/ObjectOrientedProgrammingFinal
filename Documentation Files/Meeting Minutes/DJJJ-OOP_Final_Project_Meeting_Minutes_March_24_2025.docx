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2E27" w14:textId="77777777" w:rsidR="00A84617" w:rsidRDefault="00876655" w:rsidP="003D7BB7">
      <w:pPr>
        <w:pStyle w:val="BackgroundPlaceholder"/>
        <w:tabs>
          <w:tab w:val="left" w:pos="1950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259EF15" wp14:editId="6AB81B49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6B798" id="Rectangle 1" o:spid="_x0000_s1026" alt="&quot;&quot;" style="position:absolute;margin-left:.75pt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" fillcolor="#e8f3d3 [661]" stroked="f" strokeweight="1.5pt">
                <w10:wrap anchorx="page" anchory="page"/>
                <w10:anchorlock/>
              </v:rect>
            </w:pict>
          </mc:Fallback>
        </mc:AlternateContent>
      </w:r>
      <w:r w:rsidR="003D7BB7">
        <w:tab/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5130"/>
        <w:gridCol w:w="4950"/>
      </w:tblGrid>
      <w:tr w:rsidR="00A84617" w:rsidRPr="00184799" w14:paraId="075EE149" w14:textId="77777777" w:rsidTr="00007D14">
        <w:tc>
          <w:tcPr>
            <w:tcW w:w="10080" w:type="dxa"/>
            <w:gridSpan w:val="2"/>
          </w:tcPr>
          <w:p w14:paraId="415F7D83" w14:textId="77777777" w:rsidR="00A84617" w:rsidRPr="00797F60" w:rsidRDefault="003D7BB7" w:rsidP="003D7BB7">
            <w:pPr>
              <w:pStyle w:val="Title"/>
              <w:jc w:val="center"/>
            </w:pPr>
            <w:r>
              <w:t>DJJJ MEETING MINUTES</w:t>
            </w:r>
          </w:p>
        </w:tc>
      </w:tr>
      <w:tr w:rsidR="00A84617" w:rsidRPr="00184799" w14:paraId="2A7FBDD6" w14:textId="77777777" w:rsidTr="00007D14">
        <w:tc>
          <w:tcPr>
            <w:tcW w:w="10080" w:type="dxa"/>
            <w:gridSpan w:val="2"/>
            <w:tcBorders>
              <w:bottom w:val="single" w:sz="24" w:space="0" w:color="C0CF3A" w:themeColor="accent3"/>
            </w:tcBorders>
          </w:tcPr>
          <w:p w14:paraId="5DF56710" w14:textId="77777777" w:rsidR="00A84617" w:rsidRPr="00184799" w:rsidRDefault="003D7BB7" w:rsidP="003D7BB7">
            <w:pPr>
              <w:pStyle w:val="Subtitle"/>
              <w:jc w:val="center"/>
            </w:pPr>
            <w:r>
              <w:t>OOP FINAL PROJECT</w:t>
            </w:r>
          </w:p>
        </w:tc>
      </w:tr>
      <w:tr w:rsidR="00A84617" w:rsidRPr="00184799" w14:paraId="2FF33CC6" w14:textId="77777777" w:rsidTr="003D7BB7">
        <w:trPr>
          <w:trHeight w:val="720"/>
        </w:trPr>
        <w:tc>
          <w:tcPr>
            <w:tcW w:w="5130" w:type="dxa"/>
            <w:tcBorders>
              <w:top w:val="single" w:sz="24" w:space="0" w:color="C0CF3A" w:themeColor="accent3"/>
            </w:tcBorders>
            <w:noWrap/>
            <w:vAlign w:val="center"/>
          </w:tcPr>
          <w:p w14:paraId="01A2793D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1327819981"/>
                <w:placeholder>
                  <w:docPart w:val="BD520BEE221B43959C143BB025E52B82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>Date:</w:t>
                </w:r>
              </w:sdtContent>
            </w:sdt>
          </w:p>
        </w:tc>
        <w:tc>
          <w:tcPr>
            <w:tcW w:w="4950" w:type="dxa"/>
            <w:tcBorders>
              <w:top w:val="single" w:sz="24" w:space="0" w:color="C0CF3A" w:themeColor="accent3"/>
            </w:tcBorders>
            <w:noWrap/>
            <w:vAlign w:val="center"/>
          </w:tcPr>
          <w:p w14:paraId="5111B901" w14:textId="77777777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March 23, 2025</w:t>
            </w:r>
          </w:p>
        </w:tc>
      </w:tr>
      <w:tr w:rsidR="00A84617" w:rsidRPr="00184799" w14:paraId="468AD35E" w14:textId="77777777" w:rsidTr="003D7BB7">
        <w:trPr>
          <w:trHeight w:val="720"/>
        </w:trPr>
        <w:tc>
          <w:tcPr>
            <w:tcW w:w="5130" w:type="dxa"/>
            <w:noWrap/>
            <w:vAlign w:val="center"/>
          </w:tcPr>
          <w:p w14:paraId="216F3BF7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162287983"/>
                <w:placeholder>
                  <w:docPart w:val="0878D573C03B446888DAA3E73BC15B31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 xml:space="preserve">Time: </w:t>
                </w:r>
              </w:sdtContent>
            </w:sdt>
          </w:p>
        </w:tc>
        <w:tc>
          <w:tcPr>
            <w:tcW w:w="4950" w:type="dxa"/>
            <w:noWrap/>
            <w:vAlign w:val="center"/>
          </w:tcPr>
          <w:p w14:paraId="435C49DF" w14:textId="1C8B66FC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10:</w:t>
            </w:r>
            <w:r w:rsidR="00C13732">
              <w:rPr>
                <w:sz w:val="28"/>
                <w:szCs w:val="28"/>
              </w:rPr>
              <w:t>45-11:45</w:t>
            </w:r>
          </w:p>
        </w:tc>
      </w:tr>
      <w:tr w:rsidR="00A84617" w:rsidRPr="00184799" w14:paraId="5E1F469C" w14:textId="77777777" w:rsidTr="00FB6916">
        <w:trPr>
          <w:trHeight w:val="720"/>
        </w:trPr>
        <w:tc>
          <w:tcPr>
            <w:tcW w:w="5130" w:type="dxa"/>
            <w:noWrap/>
            <w:vAlign w:val="center"/>
          </w:tcPr>
          <w:p w14:paraId="56DB9171" w14:textId="19A118FE" w:rsidR="00A84617" w:rsidRPr="003D7BB7" w:rsidRDefault="00972A9A" w:rsidP="003D7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to Order</w:t>
            </w:r>
            <w:r w:rsidR="006A2D3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50" w:type="dxa"/>
            <w:noWrap/>
            <w:vAlign w:val="center"/>
          </w:tcPr>
          <w:p w14:paraId="40678327" w14:textId="77777777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Jeremy Paruch</w:t>
            </w:r>
          </w:p>
        </w:tc>
      </w:tr>
      <w:tr w:rsidR="00FB6916" w:rsidRPr="00184799" w14:paraId="0941048C" w14:textId="77777777" w:rsidTr="003D7BB7">
        <w:trPr>
          <w:trHeight w:val="720"/>
        </w:trPr>
        <w:tc>
          <w:tcPr>
            <w:tcW w:w="5130" w:type="dxa"/>
            <w:tcBorders>
              <w:bottom w:val="single" w:sz="24" w:space="0" w:color="C0CF3A" w:themeColor="accent3"/>
            </w:tcBorders>
            <w:noWrap/>
            <w:vAlign w:val="center"/>
          </w:tcPr>
          <w:p w14:paraId="6757A5E9" w14:textId="6189D39C" w:rsidR="00FB6916" w:rsidRDefault="00FB6916" w:rsidP="003D7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950" w:type="dxa"/>
            <w:tcBorders>
              <w:bottom w:val="single" w:sz="24" w:space="0" w:color="C0CF3A" w:themeColor="accent3"/>
            </w:tcBorders>
            <w:noWrap/>
            <w:vAlign w:val="center"/>
          </w:tcPr>
          <w:p w14:paraId="2884C9DE" w14:textId="693D7D59" w:rsidR="00FB6916" w:rsidRPr="003D7BB7" w:rsidRDefault="00FB6916" w:rsidP="003D7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Discord</w:t>
            </w:r>
          </w:p>
        </w:tc>
      </w:tr>
    </w:tbl>
    <w:p w14:paraId="70E4A789" w14:textId="77777777" w:rsidR="00A84617" w:rsidRDefault="00A84617" w:rsidP="00A84617"/>
    <w:p w14:paraId="0EFC1CF2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ED56FEFE399B4110A9F1057FA7E09FD2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78EF3239" w14:textId="77777777" w:rsidR="00FE576D" w:rsidRPr="003D7BB7" w:rsidRDefault="003D7BB7">
      <w:pPr>
        <w:rPr>
          <w:sz w:val="24"/>
          <w:szCs w:val="24"/>
        </w:rPr>
      </w:pPr>
      <w:r w:rsidRPr="003D7BB7">
        <w:rPr>
          <w:sz w:val="24"/>
          <w:szCs w:val="24"/>
        </w:rPr>
        <w:t>Dawson Brown, Joshua Leslie, Judah Csanyi, Jeremy Paruch</w:t>
      </w:r>
      <w:r w:rsidR="00591AB5" w:rsidRPr="003D7BB7">
        <w:rPr>
          <w:sz w:val="24"/>
          <w:szCs w:val="24"/>
        </w:rPr>
        <w:t xml:space="preserve"> </w:t>
      </w:r>
    </w:p>
    <w:p w14:paraId="0B66AB66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B1F06830F5B34D84B634346DE369C318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7CCA10BD" w14:textId="77777777" w:rsidR="00591AB5" w:rsidRDefault="00591AB5" w:rsidP="00591AB5">
      <w:r w:rsidRPr="00C021A3">
        <w:t xml:space="preserve"> </w:t>
      </w:r>
    </w:p>
    <w:p w14:paraId="6EF114B3" w14:textId="77777777" w:rsidR="00FE576D" w:rsidRDefault="003D7BB7">
      <w:pPr>
        <w:pStyle w:val="Heading1"/>
      </w:pPr>
      <w:r>
        <w:t>Welcome</w:t>
      </w:r>
    </w:p>
    <w:p w14:paraId="31B4028D" w14:textId="77777777" w:rsidR="00591AB5" w:rsidRDefault="00591AB5" w:rsidP="00591AB5"/>
    <w:p w14:paraId="61D2A7DF" w14:textId="77777777" w:rsidR="00FE576D" w:rsidRDefault="003D7BB7">
      <w:pPr>
        <w:pStyle w:val="Heading1"/>
      </w:pPr>
      <w:r>
        <w:t>Overview of Project</w:t>
      </w:r>
    </w:p>
    <w:p w14:paraId="697F0F3E" w14:textId="3DDFBD18" w:rsidR="00A84617" w:rsidRDefault="001F7F50" w:rsidP="006A2D38">
      <w:pPr>
        <w:pStyle w:val="ListParagraph"/>
        <w:numPr>
          <w:ilvl w:val="0"/>
          <w:numId w:val="21"/>
        </w:numPr>
      </w:pPr>
      <w:r>
        <w:t>File handling hasn’t been tal</w:t>
      </w:r>
      <w:r w:rsidR="004B08F4">
        <w:t>k</w:t>
      </w:r>
      <w:r>
        <w:t>ed about in class yet</w:t>
      </w:r>
    </w:p>
    <w:p w14:paraId="4DB6D1B6" w14:textId="769E1F54" w:rsidR="001F7F50" w:rsidRDefault="001F7F50" w:rsidP="006A2D38">
      <w:pPr>
        <w:pStyle w:val="ListParagraph"/>
        <w:numPr>
          <w:ilvl w:val="0"/>
          <w:numId w:val="21"/>
        </w:numPr>
      </w:pPr>
      <w:proofErr w:type="gramStart"/>
      <w:r>
        <w:t>Can</w:t>
      </w:r>
      <w:proofErr w:type="gramEnd"/>
      <w:r>
        <w:t xml:space="preserve"> </w:t>
      </w:r>
      <w:r w:rsidR="006A2D38">
        <w:t>re-ruse code from exercise. Files can usually be stored as strings; how</w:t>
      </w:r>
      <w:r>
        <w:t xml:space="preserve"> do you separate Data? JSON, CSV, different ways. Do the program, store the data later, </w:t>
      </w:r>
      <w:r w:rsidR="006A2D38">
        <w:t xml:space="preserve">do the skeleton first, and </w:t>
      </w:r>
      <w:proofErr w:type="gramStart"/>
      <w:r w:rsidR="006A2D38">
        <w:t>do</w:t>
      </w:r>
      <w:proofErr w:type="gramEnd"/>
      <w:r w:rsidR="006A2D38">
        <w:t xml:space="preserve"> </w:t>
      </w:r>
      <w:r>
        <w:t xml:space="preserve">extra steps later. </w:t>
      </w:r>
      <w:proofErr w:type="gramStart"/>
      <w:r>
        <w:t>Gets</w:t>
      </w:r>
      <w:proofErr w:type="gramEnd"/>
      <w:r>
        <w:t xml:space="preserve"> the brunt of the work out of the way. If time we can set up a GUI. </w:t>
      </w:r>
    </w:p>
    <w:p w14:paraId="16A41B54" w14:textId="29130C78" w:rsidR="001F7F50" w:rsidRDefault="001F7F50" w:rsidP="006A2D3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3090"/>
        </w:tabs>
      </w:pPr>
      <w:r>
        <w:t>UML Diagram is needed</w:t>
      </w:r>
      <w:r>
        <w:tab/>
        <w:t>Start with this first.</w:t>
      </w:r>
      <w:r>
        <w:tab/>
      </w:r>
    </w:p>
    <w:p w14:paraId="4BF46C6C" w14:textId="7EE33E63" w:rsidR="001F7F50" w:rsidRDefault="001F7F50" w:rsidP="006A2D38">
      <w:pPr>
        <w:pStyle w:val="ListParagraph"/>
        <w:numPr>
          <w:ilvl w:val="0"/>
          <w:numId w:val="21"/>
        </w:numPr>
      </w:pPr>
      <w:r>
        <w:t xml:space="preserve">For </w:t>
      </w:r>
      <w:r w:rsidR="006A2D38">
        <w:t>PowerPoint,</w:t>
      </w:r>
      <w:r>
        <w:t xml:space="preserve"> showcase each part of the code</w:t>
      </w:r>
      <w:r w:rsidR="006A2D38">
        <w:t>.</w:t>
      </w:r>
      <w:r>
        <w:t xml:space="preserve"> Presume </w:t>
      </w:r>
      <w:r w:rsidR="006A2D38">
        <w:t>it is</w:t>
      </w:r>
      <w:r>
        <w:t xml:space="preserve"> 10 minutes</w:t>
      </w:r>
    </w:p>
    <w:p w14:paraId="4A78B9AE" w14:textId="6588474C" w:rsidR="00FE576D" w:rsidRDefault="003D7BB7" w:rsidP="00A84617">
      <w:pPr>
        <w:pStyle w:val="Heading1"/>
      </w:pPr>
      <w:r>
        <w:t xml:space="preserve">Roles and </w:t>
      </w:r>
      <w:r w:rsidR="006A2D38">
        <w:t>Responsibilities</w:t>
      </w:r>
      <w:r w:rsidR="00772E3C">
        <w:t xml:space="preserve"> </w:t>
      </w:r>
    </w:p>
    <w:p w14:paraId="1478213B" w14:textId="5E541A47" w:rsidR="003D7BB7" w:rsidRDefault="001F7F50" w:rsidP="006A2D38">
      <w:pPr>
        <w:pStyle w:val="ListParagraph"/>
        <w:numPr>
          <w:ilvl w:val="0"/>
          <w:numId w:val="22"/>
        </w:numPr>
      </w:pPr>
      <w:r>
        <w:t xml:space="preserve">Judah- </w:t>
      </w:r>
      <w:bookmarkStart w:id="0" w:name="_Hlk193711666"/>
      <w:r>
        <w:t>Wants to program</w:t>
      </w:r>
      <w:r w:rsidR="009F06D1">
        <w:t xml:space="preserve">, </w:t>
      </w:r>
      <w:proofErr w:type="spellStart"/>
      <w:r w:rsidR="009F06D1">
        <w:t>codesplaining</w:t>
      </w:r>
      <w:bookmarkEnd w:id="0"/>
      <w:proofErr w:type="spellEnd"/>
    </w:p>
    <w:p w14:paraId="215C04F7" w14:textId="1DB42934" w:rsidR="001F7F50" w:rsidRDefault="001F7F50" w:rsidP="006A2D38">
      <w:pPr>
        <w:pStyle w:val="ListParagraph"/>
        <w:numPr>
          <w:ilvl w:val="0"/>
          <w:numId w:val="22"/>
        </w:numPr>
      </w:pPr>
      <w:r>
        <w:t>Josh-</w:t>
      </w:r>
      <w:r w:rsidR="009F06D1">
        <w:t xml:space="preserve"> </w:t>
      </w:r>
      <w:bookmarkStart w:id="1" w:name="_Hlk193711652"/>
      <w:r w:rsidR="009F06D1">
        <w:t xml:space="preserve">Programming, Building </w:t>
      </w:r>
      <w:proofErr w:type="spellStart"/>
      <w:r w:rsidR="009F06D1">
        <w:t>Powerpoint</w:t>
      </w:r>
      <w:proofErr w:type="spellEnd"/>
      <w:r w:rsidR="009F06D1">
        <w:t xml:space="preserve">, Diagram (?) documentation(?), troubleshooting, prettying it, try and catch </w:t>
      </w:r>
    </w:p>
    <w:bookmarkEnd w:id="1"/>
    <w:p w14:paraId="449CD763" w14:textId="121AFBD5" w:rsidR="001F7F50" w:rsidRDefault="001F7F50" w:rsidP="006A2D38">
      <w:pPr>
        <w:pStyle w:val="ListParagraph"/>
        <w:numPr>
          <w:ilvl w:val="0"/>
          <w:numId w:val="22"/>
        </w:numPr>
      </w:pPr>
      <w:r>
        <w:t>Dawson-</w:t>
      </w:r>
      <w:r w:rsidR="009F06D1">
        <w:t xml:space="preserve"> </w:t>
      </w:r>
      <w:bookmarkStart w:id="2" w:name="_Hlk193711603"/>
      <w:r w:rsidR="009F06D1">
        <w:t xml:space="preserve">Programming, also lead speaking </w:t>
      </w:r>
      <w:bookmarkEnd w:id="2"/>
    </w:p>
    <w:p w14:paraId="6B86ACC4" w14:textId="097C8752" w:rsidR="001F7F50" w:rsidRDefault="001F7F50" w:rsidP="006A2D38">
      <w:pPr>
        <w:pStyle w:val="ListParagraph"/>
        <w:numPr>
          <w:ilvl w:val="0"/>
          <w:numId w:val="22"/>
        </w:numPr>
      </w:pPr>
      <w:r>
        <w:t xml:space="preserve">Jeremy </w:t>
      </w:r>
      <w:r w:rsidR="009F06D1">
        <w:t xml:space="preserve">– </w:t>
      </w:r>
      <w:bookmarkStart w:id="3" w:name="_Hlk193711624"/>
      <w:r w:rsidR="009F06D1">
        <w:t xml:space="preserve">Documentation, Main Speaker, for presentation Requesting </w:t>
      </w:r>
      <w:proofErr w:type="spellStart"/>
      <w:r w:rsidR="009F06D1">
        <w:t>Bropheus</w:t>
      </w:r>
      <w:proofErr w:type="spellEnd"/>
      <w:r w:rsidR="00C13732">
        <w:t xml:space="preserve"> programming</w:t>
      </w:r>
      <w:bookmarkEnd w:id="3"/>
    </w:p>
    <w:p w14:paraId="67DD201D" w14:textId="59A74D24" w:rsidR="009F06D1" w:rsidRDefault="009F06D1" w:rsidP="006A2D38">
      <w:pPr>
        <w:pStyle w:val="ListParagraph"/>
        <w:numPr>
          <w:ilvl w:val="0"/>
          <w:numId w:val="22"/>
        </w:numPr>
      </w:pPr>
      <w:r>
        <w:t>*Action* Tabled until more information is given</w:t>
      </w:r>
    </w:p>
    <w:p w14:paraId="5F9F7FD1" w14:textId="66C7371E" w:rsidR="003D7BB7" w:rsidRDefault="003D7BB7" w:rsidP="003D7BB7">
      <w:pPr>
        <w:pStyle w:val="Heading1"/>
      </w:pPr>
      <w:r>
        <w:t>Team Code</w:t>
      </w:r>
    </w:p>
    <w:p w14:paraId="04F7554A" w14:textId="6401E5FA" w:rsidR="003D7BB7" w:rsidRDefault="009F06D1" w:rsidP="006A2D38">
      <w:pPr>
        <w:pStyle w:val="ListParagraph"/>
        <w:numPr>
          <w:ilvl w:val="0"/>
          <w:numId w:val="23"/>
        </w:numPr>
        <w:tabs>
          <w:tab w:val="left" w:pos="1095"/>
        </w:tabs>
      </w:pPr>
      <w:r w:rsidRPr="006A2D38">
        <w:rPr>
          <w:b/>
          <w:bCs/>
        </w:rPr>
        <w:t>*</w:t>
      </w:r>
      <w:r w:rsidR="006A2D38" w:rsidRPr="006A2D38">
        <w:rPr>
          <w:b/>
          <w:bCs/>
        </w:rPr>
        <w:t>ACTION*</w:t>
      </w:r>
      <w:r w:rsidR="006A2D38">
        <w:t xml:space="preserve"> </w:t>
      </w:r>
      <w:r>
        <w:t xml:space="preserve">Wait until </w:t>
      </w:r>
      <w:r w:rsidR="006A2D38">
        <w:t xml:space="preserve">the </w:t>
      </w:r>
      <w:r>
        <w:t xml:space="preserve">UML Diagram is </w:t>
      </w:r>
      <w:proofErr w:type="gramStart"/>
      <w:r>
        <w:t>done,</w:t>
      </w:r>
      <w:proofErr w:type="gramEnd"/>
      <w:r>
        <w:t xml:space="preserve"> Assignment 1 is going to be </w:t>
      </w:r>
      <w:proofErr w:type="spellStart"/>
      <w:r>
        <w:t>resued</w:t>
      </w:r>
      <w:proofErr w:type="spellEnd"/>
      <w:r>
        <w:t xml:space="preserve">* </w:t>
      </w:r>
    </w:p>
    <w:p w14:paraId="442EC800" w14:textId="77777777" w:rsidR="006A2D38" w:rsidRDefault="006A2D38" w:rsidP="006A2D38">
      <w:pPr>
        <w:tabs>
          <w:tab w:val="left" w:pos="1095"/>
        </w:tabs>
      </w:pPr>
    </w:p>
    <w:p w14:paraId="1F8F9BA0" w14:textId="1FA5ABC0" w:rsidR="003D7BB7" w:rsidRDefault="006A2D38" w:rsidP="003D7BB7">
      <w:pPr>
        <w:pStyle w:val="Heading1"/>
      </w:pPr>
      <w:r>
        <w:t>Decision-Making</w:t>
      </w:r>
      <w:r w:rsidR="003D7BB7">
        <w:t xml:space="preserve"> Process</w:t>
      </w:r>
    </w:p>
    <w:p w14:paraId="63521540" w14:textId="4298DA42" w:rsidR="003D7BB7" w:rsidRDefault="006A2D38" w:rsidP="006A2D38">
      <w:pPr>
        <w:pStyle w:val="ListParagraph"/>
        <w:numPr>
          <w:ilvl w:val="0"/>
          <w:numId w:val="23"/>
        </w:numPr>
        <w:tabs>
          <w:tab w:val="left" w:pos="975"/>
          <w:tab w:val="left" w:pos="1680"/>
        </w:tabs>
      </w:pPr>
      <w:proofErr w:type="gramStart"/>
      <w:r w:rsidRPr="006A2D38">
        <w:rPr>
          <w:b/>
          <w:bCs/>
        </w:rPr>
        <w:t>ACTION</w:t>
      </w:r>
      <w:proofErr w:type="gramEnd"/>
      <w:r w:rsidRPr="006A2D38">
        <w:rPr>
          <w:b/>
          <w:bCs/>
        </w:rPr>
        <w:t xml:space="preserve"> </w:t>
      </w:r>
      <w:r w:rsidR="009F06D1">
        <w:t>We vote</w:t>
      </w:r>
      <w:r>
        <w:t>d</w:t>
      </w:r>
      <w:r w:rsidR="009F06D1">
        <w:t xml:space="preserve">, </w:t>
      </w:r>
      <w:r>
        <w:t xml:space="preserve">and </w:t>
      </w:r>
      <w:r w:rsidR="009F06D1">
        <w:t xml:space="preserve">we </w:t>
      </w:r>
      <w:proofErr w:type="gramStart"/>
      <w:r w:rsidR="009F06D1">
        <w:t>get</w:t>
      </w:r>
      <w:proofErr w:type="gramEnd"/>
      <w:r w:rsidR="009F06D1">
        <w:t xml:space="preserve"> a third party to be a </w:t>
      </w:r>
      <w:r>
        <w:t>tiebreaker</w:t>
      </w:r>
      <w:r w:rsidR="009F06D1">
        <w:tab/>
      </w:r>
    </w:p>
    <w:p w14:paraId="5F062711" w14:textId="3FDA5710" w:rsidR="003D7BB7" w:rsidRDefault="003D7BB7" w:rsidP="003D7BB7">
      <w:pPr>
        <w:pStyle w:val="Heading1"/>
      </w:pPr>
      <w:r>
        <w:t xml:space="preserve">Project </w:t>
      </w:r>
      <w:r w:rsidR="006A2D38">
        <w:t>Timeline</w:t>
      </w:r>
      <w:r>
        <w:t xml:space="preserve"> and Milestones</w:t>
      </w:r>
    </w:p>
    <w:p w14:paraId="0A15A9D2" w14:textId="6DDF305D" w:rsidR="003D7BB7" w:rsidRDefault="009F06D1" w:rsidP="009F06D1">
      <w:r w:rsidRPr="006A2D38">
        <w:rPr>
          <w:b/>
          <w:bCs/>
        </w:rPr>
        <w:t>Phases 1</w:t>
      </w:r>
      <w:r>
        <w:t>:</w:t>
      </w:r>
      <w:r w:rsidR="00666E96">
        <w:t xml:space="preserve"> March 24-March 29 UML Diagram (Exercise for UML starts on 26), </w:t>
      </w:r>
      <w:proofErr w:type="spellStart"/>
      <w:r w:rsidR="00666E96">
        <w:t>Github</w:t>
      </w:r>
      <w:proofErr w:type="spellEnd"/>
      <w:r w:rsidR="00666E96">
        <w:t xml:space="preserve"> Repo done, </w:t>
      </w:r>
    </w:p>
    <w:p w14:paraId="5E59BFB0" w14:textId="798F26B7" w:rsidR="00666E96" w:rsidRDefault="00666E96" w:rsidP="009F06D1">
      <w:r w:rsidRPr="006A2D38">
        <w:rPr>
          <w:b/>
          <w:bCs/>
        </w:rPr>
        <w:t>*ACTION*</w:t>
      </w:r>
      <w:r>
        <w:t xml:space="preserve"> Dawson to set up team </w:t>
      </w:r>
      <w:proofErr w:type="spellStart"/>
      <w:r w:rsidR="006A2D38">
        <w:t>Github</w:t>
      </w:r>
      <w:proofErr w:type="spellEnd"/>
      <w:r>
        <w:t xml:space="preserve"> repo </w:t>
      </w:r>
    </w:p>
    <w:p w14:paraId="0D9363EE" w14:textId="447A0150" w:rsidR="00666E96" w:rsidRPr="006A2D38" w:rsidRDefault="00666E96" w:rsidP="009F06D1">
      <w:pPr>
        <w:rPr>
          <w:i/>
          <w:iCs/>
          <w:u w:val="single"/>
        </w:rPr>
      </w:pPr>
      <w:r w:rsidRPr="006A2D38">
        <w:rPr>
          <w:i/>
          <w:iCs/>
          <w:u w:val="single"/>
        </w:rPr>
        <w:t xml:space="preserve">Wishlist: Skeleton could possibly </w:t>
      </w:r>
      <w:proofErr w:type="gramStart"/>
      <w:r w:rsidRPr="006A2D38">
        <w:rPr>
          <w:i/>
          <w:iCs/>
          <w:u w:val="single"/>
        </w:rPr>
        <w:t>done</w:t>
      </w:r>
      <w:proofErr w:type="gramEnd"/>
      <w:r w:rsidRPr="006A2D38">
        <w:rPr>
          <w:i/>
          <w:iCs/>
          <w:u w:val="single"/>
        </w:rPr>
        <w:t xml:space="preserve"> by March 29, Put a copy of assignment 1 in the repo one from each</w:t>
      </w:r>
    </w:p>
    <w:p w14:paraId="6B7D6143" w14:textId="650C1951" w:rsidR="00666E96" w:rsidRDefault="00666E96" w:rsidP="009F06D1">
      <w:r w:rsidRPr="006A2D38">
        <w:rPr>
          <w:b/>
          <w:bCs/>
        </w:rPr>
        <w:t>Phases 2</w:t>
      </w:r>
      <w:r>
        <w:t xml:space="preserve"> March 30- April 05: Skeleton NEEDS to be done. Get the main function done, file handling,</w:t>
      </w:r>
      <w:r w:rsidR="00E54CA0">
        <w:t xml:space="preserve"> </w:t>
      </w:r>
    </w:p>
    <w:p w14:paraId="4B4C96E3" w14:textId="14FEF17D" w:rsidR="00666E96" w:rsidRPr="006A2D38" w:rsidRDefault="00666E96" w:rsidP="009F06D1">
      <w:pPr>
        <w:rPr>
          <w:i/>
          <w:iCs/>
          <w:u w:val="single"/>
        </w:rPr>
      </w:pPr>
      <w:r w:rsidRPr="006A2D38">
        <w:rPr>
          <w:i/>
          <w:iCs/>
          <w:u w:val="single"/>
        </w:rPr>
        <w:t>Wish list: File storing, data storage.</w:t>
      </w:r>
      <w:r w:rsidR="006A2D38">
        <w:rPr>
          <w:i/>
          <w:iCs/>
          <w:u w:val="single"/>
        </w:rPr>
        <w:t xml:space="preserve"> </w:t>
      </w:r>
      <w:proofErr w:type="spellStart"/>
      <w:r w:rsidRPr="006A2D38">
        <w:rPr>
          <w:i/>
          <w:iCs/>
          <w:u w:val="single"/>
        </w:rPr>
        <w:t>ontop</w:t>
      </w:r>
      <w:proofErr w:type="spellEnd"/>
      <w:r w:rsidRPr="006A2D38">
        <w:rPr>
          <w:i/>
          <w:iCs/>
          <w:u w:val="single"/>
        </w:rPr>
        <w:t xml:space="preserve"> Functioning </w:t>
      </w:r>
      <w:r w:rsidR="006A2D38">
        <w:rPr>
          <w:i/>
          <w:iCs/>
          <w:u w:val="single"/>
        </w:rPr>
        <w:t>programming</w:t>
      </w:r>
      <w:r w:rsidRPr="006A2D38">
        <w:rPr>
          <w:i/>
          <w:iCs/>
          <w:u w:val="single"/>
        </w:rPr>
        <w:t xml:space="preserve"> GUI* </w:t>
      </w:r>
      <w:proofErr w:type="spellStart"/>
      <w:r w:rsidR="006A2D38">
        <w:rPr>
          <w:i/>
          <w:iCs/>
          <w:u w:val="single"/>
        </w:rPr>
        <w:t>Powerpoint</w:t>
      </w:r>
      <w:proofErr w:type="spellEnd"/>
      <w:r w:rsidRPr="006A2D38">
        <w:rPr>
          <w:i/>
          <w:iCs/>
          <w:u w:val="single"/>
        </w:rPr>
        <w:t xml:space="preserve"> presentation (2 for programming, 2 for </w:t>
      </w:r>
      <w:proofErr w:type="spellStart"/>
      <w:r w:rsidR="006A2D38">
        <w:rPr>
          <w:i/>
          <w:iCs/>
          <w:u w:val="single"/>
        </w:rPr>
        <w:t>powerpoint</w:t>
      </w:r>
      <w:proofErr w:type="spellEnd"/>
      <w:r w:rsidRPr="006A2D38">
        <w:rPr>
          <w:i/>
          <w:iCs/>
          <w:u w:val="single"/>
        </w:rPr>
        <w:t>)</w:t>
      </w:r>
      <w:r w:rsidR="00E54CA0" w:rsidRPr="006A2D38">
        <w:rPr>
          <w:i/>
          <w:iCs/>
          <w:u w:val="single"/>
        </w:rPr>
        <w:t xml:space="preserve"> </w:t>
      </w:r>
    </w:p>
    <w:p w14:paraId="3914B3D6" w14:textId="7F231752" w:rsidR="00666E96" w:rsidRDefault="00666E96" w:rsidP="009F06D1">
      <w:r w:rsidRPr="006A2D38">
        <w:rPr>
          <w:b/>
          <w:bCs/>
        </w:rPr>
        <w:t>ACTION</w:t>
      </w:r>
      <w:r>
        <w:t xml:space="preserve">: Dawson and Judah </w:t>
      </w:r>
      <w:r w:rsidR="006A2D38">
        <w:t>will</w:t>
      </w:r>
      <w:r>
        <w:t xml:space="preserve"> do programming, Josh and Jeremy </w:t>
      </w:r>
      <w:r w:rsidR="006A2D38">
        <w:t>will</w:t>
      </w:r>
      <w:r>
        <w:t xml:space="preserve"> do </w:t>
      </w:r>
      <w:proofErr w:type="spellStart"/>
      <w:r>
        <w:t>powerpoint</w:t>
      </w:r>
      <w:proofErr w:type="spellEnd"/>
      <w:r>
        <w:t xml:space="preserve"> presentation, </w:t>
      </w:r>
      <w:r w:rsidR="006A2D38">
        <w:t xml:space="preserve">and </w:t>
      </w:r>
      <w:r>
        <w:t xml:space="preserve">feedback </w:t>
      </w:r>
      <w:proofErr w:type="gramStart"/>
      <w:r>
        <w:t>provided</w:t>
      </w:r>
      <w:proofErr w:type="gramEnd"/>
      <w:r>
        <w:t xml:space="preserve"> if necessary, also start on Thursday</w:t>
      </w:r>
      <w:r w:rsidR="006A2D38">
        <w:t>,</w:t>
      </w:r>
      <w:r>
        <w:t xml:space="preserve"> April 03)</w:t>
      </w:r>
      <w:r>
        <w:br/>
      </w:r>
      <w:r>
        <w:br/>
      </w:r>
      <w:r w:rsidRPr="006A2D38">
        <w:rPr>
          <w:b/>
          <w:bCs/>
        </w:rPr>
        <w:t>Phases 3</w:t>
      </w:r>
      <w:r w:rsidR="00E54CA0" w:rsidRPr="006A2D38">
        <w:rPr>
          <w:b/>
          <w:bCs/>
        </w:rPr>
        <w:t>:</w:t>
      </w:r>
      <w:r w:rsidR="00E54CA0">
        <w:t xml:space="preserve"> UML Documentation needs to be done. How we use OOP, encapsulation</w:t>
      </w:r>
    </w:p>
    <w:p w14:paraId="33EC1CF5" w14:textId="037557EF" w:rsidR="009F06D1" w:rsidRDefault="00666E96" w:rsidP="009F06D1">
      <w:r>
        <w:t xml:space="preserve">Prototype needs to be done, </w:t>
      </w:r>
      <w:r w:rsidR="006A2D38">
        <w:t>PowerPoint</w:t>
      </w:r>
      <w:r>
        <w:t xml:space="preserve"> presentation done</w:t>
      </w:r>
    </w:p>
    <w:p w14:paraId="3FEB4715" w14:textId="233C7332" w:rsidR="00666E96" w:rsidRPr="006A2D38" w:rsidRDefault="00666E96" w:rsidP="009F06D1">
      <w:pPr>
        <w:rPr>
          <w:i/>
          <w:iCs/>
          <w:u w:val="single"/>
        </w:rPr>
      </w:pPr>
      <w:r w:rsidRPr="006A2D38">
        <w:rPr>
          <w:i/>
          <w:iCs/>
          <w:u w:val="single"/>
        </w:rPr>
        <w:t>Wishlist: GUI</w:t>
      </w:r>
      <w:r w:rsidR="00337ABC" w:rsidRPr="006A2D38">
        <w:rPr>
          <w:i/>
          <w:iCs/>
          <w:noProof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611C0227" wp14:editId="762BBF2B">
                <wp:simplePos x="0" y="0"/>
                <wp:positionH relativeFrom="page">
                  <wp:posOffset>-9525</wp:posOffset>
                </wp:positionH>
                <wp:positionV relativeFrom="page">
                  <wp:posOffset>-20955</wp:posOffset>
                </wp:positionV>
                <wp:extent cx="7772400" cy="10058400"/>
                <wp:effectExtent l="0" t="0" r="0" b="0"/>
                <wp:wrapNone/>
                <wp:docPr id="102576155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D96F0" id="Rectangle 1" o:spid="_x0000_s1026" alt="&quot;&quot;" style="position:absolute;margin-left:-.75pt;margin-top:-1.65pt;width:612pt;height:1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" fillcolor="#e8f3d3 [661]" stroked="f" strokeweight="1.5pt">
                <w10:wrap anchorx="page" anchory="page"/>
                <w10:anchorlock/>
              </v:rect>
            </w:pict>
          </mc:Fallback>
        </mc:AlternateContent>
      </w:r>
    </w:p>
    <w:p w14:paraId="7C208D51" w14:textId="77777777" w:rsidR="003D7BB7" w:rsidRDefault="003D7BB7" w:rsidP="003D7BB7"/>
    <w:p w14:paraId="07DA46D4" w14:textId="77777777" w:rsidR="003D7BB7" w:rsidRDefault="003D7BB7" w:rsidP="003D7BB7">
      <w:pPr>
        <w:pStyle w:val="Heading1"/>
      </w:pPr>
      <w:r>
        <w:t>Communications</w:t>
      </w:r>
    </w:p>
    <w:p w14:paraId="5BDBE3CB" w14:textId="7C0F7D72" w:rsidR="003D7BB7" w:rsidRDefault="006A2D38" w:rsidP="006A2D38">
      <w:pPr>
        <w:pStyle w:val="ListParagraph"/>
        <w:numPr>
          <w:ilvl w:val="0"/>
          <w:numId w:val="23"/>
        </w:numPr>
        <w:tabs>
          <w:tab w:val="left" w:pos="1350"/>
        </w:tabs>
      </w:pPr>
      <w:r>
        <w:t>It is a good</w:t>
      </w:r>
      <w:r w:rsidR="00337ABC">
        <w:t xml:space="preserve"> idea </w:t>
      </w:r>
      <w:r>
        <w:t>to</w:t>
      </w:r>
      <w:r w:rsidR="00337ABC">
        <w:t xml:space="preserve"> have </w:t>
      </w:r>
      <w:proofErr w:type="gramStart"/>
      <w:r w:rsidR="00337ABC">
        <w:t xml:space="preserve">10 </w:t>
      </w:r>
      <w:r>
        <w:t>minutes</w:t>
      </w:r>
      <w:proofErr w:type="gramEnd"/>
      <w:r w:rsidR="00337ABC">
        <w:t xml:space="preserve"> </w:t>
      </w:r>
      <w:r>
        <w:t>follow-up</w:t>
      </w:r>
      <w:r w:rsidR="00337ABC">
        <w:t xml:space="preserve"> meetings on how things are going</w:t>
      </w:r>
    </w:p>
    <w:p w14:paraId="3588B19E" w14:textId="6E776CC7" w:rsidR="00337ABC" w:rsidRDefault="00337ABC" w:rsidP="006A2D38">
      <w:pPr>
        <w:pStyle w:val="ListParagraph"/>
        <w:numPr>
          <w:ilvl w:val="0"/>
          <w:numId w:val="23"/>
        </w:numPr>
        <w:tabs>
          <w:tab w:val="left" w:pos="1350"/>
        </w:tabs>
      </w:pPr>
      <w:r>
        <w:t xml:space="preserve">Wednesday </w:t>
      </w:r>
      <w:r w:rsidR="006A2D38">
        <w:t>is a 10-minute power hour. If needed</w:t>
      </w:r>
      <w:proofErr w:type="gramStart"/>
      <w:r w:rsidR="006A2D38">
        <w:t>, on</w:t>
      </w:r>
      <w:proofErr w:type="gramEnd"/>
      <w:r w:rsidR="006A2D38">
        <w:t xml:space="preserve"> Saturday, March 29, it is </w:t>
      </w:r>
      <w:r>
        <w:t>1 hour.</w:t>
      </w:r>
    </w:p>
    <w:p w14:paraId="176735E6" w14:textId="5A571F68" w:rsidR="00337ABC" w:rsidRDefault="00337ABC" w:rsidP="006A2D38">
      <w:pPr>
        <w:pStyle w:val="ListParagraph"/>
        <w:numPr>
          <w:ilvl w:val="0"/>
          <w:numId w:val="23"/>
        </w:numPr>
        <w:tabs>
          <w:tab w:val="left" w:pos="1350"/>
        </w:tabs>
      </w:pPr>
      <w:r>
        <w:t xml:space="preserve">Discord: </w:t>
      </w:r>
    </w:p>
    <w:p w14:paraId="11F1E4C2" w14:textId="7B66E5B2" w:rsidR="00337ABC" w:rsidRDefault="00337ABC" w:rsidP="006A2D38">
      <w:pPr>
        <w:pStyle w:val="ListParagraph"/>
        <w:numPr>
          <w:ilvl w:val="0"/>
          <w:numId w:val="23"/>
        </w:numPr>
        <w:tabs>
          <w:tab w:val="left" w:pos="1350"/>
        </w:tabs>
      </w:pPr>
      <w:r>
        <w:t xml:space="preserve">Backup Channel, </w:t>
      </w:r>
      <w:r w:rsidR="006A2D38">
        <w:t>Teams, Zoom</w:t>
      </w:r>
    </w:p>
    <w:p w14:paraId="1DBEC61A" w14:textId="77777777" w:rsidR="003D7BB7" w:rsidRDefault="003D7BB7" w:rsidP="003D7BB7">
      <w:pPr>
        <w:pStyle w:val="Heading1"/>
      </w:pPr>
      <w:r>
        <w:t>Challenges</w:t>
      </w:r>
    </w:p>
    <w:p w14:paraId="3AC2A7BE" w14:textId="15034E59" w:rsidR="003D7BB7" w:rsidRDefault="00337ABC" w:rsidP="006A2D38">
      <w:pPr>
        <w:pStyle w:val="ListParagraph"/>
        <w:numPr>
          <w:ilvl w:val="0"/>
          <w:numId w:val="24"/>
        </w:numPr>
        <w:tabs>
          <w:tab w:val="left" w:pos="1755"/>
        </w:tabs>
      </w:pPr>
      <w:r>
        <w:t xml:space="preserve">Keep each other informed whether </w:t>
      </w:r>
      <w:r w:rsidR="006A2D38">
        <w:t>project-oriented</w:t>
      </w:r>
      <w:r>
        <w:t xml:space="preserve"> or life happens</w:t>
      </w:r>
    </w:p>
    <w:p w14:paraId="58A9E4C3" w14:textId="77777777" w:rsidR="003D7BB7" w:rsidRDefault="003D7BB7" w:rsidP="003D7BB7">
      <w:pPr>
        <w:pStyle w:val="Heading1"/>
      </w:pPr>
      <w:r>
        <w:t>Questions/Open Discussions &amp; Next Steps</w:t>
      </w:r>
    </w:p>
    <w:p w14:paraId="08B9E449" w14:textId="72C31543" w:rsidR="003D7BB7" w:rsidRDefault="00337ABC" w:rsidP="006A2D38">
      <w:pPr>
        <w:pStyle w:val="ListParagraph"/>
        <w:numPr>
          <w:ilvl w:val="0"/>
          <w:numId w:val="24"/>
        </w:numPr>
        <w:tabs>
          <w:tab w:val="left" w:pos="1080"/>
        </w:tabs>
      </w:pPr>
      <w:r>
        <w:t xml:space="preserve">Communications: </w:t>
      </w:r>
      <w:r w:rsidR="006A2D38">
        <w:t xml:space="preserve">the </w:t>
      </w:r>
      <w:r>
        <w:t xml:space="preserve">best way to reach </w:t>
      </w:r>
      <w:r w:rsidR="006A2D38">
        <w:t>Dawson</w:t>
      </w:r>
      <w:r>
        <w:t xml:space="preserve"> is on </w:t>
      </w:r>
      <w:r w:rsidR="006A2D38">
        <w:t>Discord; even</w:t>
      </w:r>
      <w:r>
        <w:t xml:space="preserve"> if </w:t>
      </w:r>
      <w:r w:rsidR="006A2D38">
        <w:t xml:space="preserve">you do </w:t>
      </w:r>
      <w:r>
        <w:t xml:space="preserve">not respond, 99.9% </w:t>
      </w:r>
      <w:r w:rsidR="006A2D38">
        <w:t xml:space="preserve">are </w:t>
      </w:r>
      <w:r>
        <w:t>still looking at the discord</w:t>
      </w:r>
    </w:p>
    <w:p w14:paraId="5E777705" w14:textId="77777777" w:rsidR="003D7BB7" w:rsidRDefault="003D7BB7" w:rsidP="003D7BB7">
      <w:pPr>
        <w:pStyle w:val="Heading1"/>
      </w:pPr>
      <w:r>
        <w:t>Action Items and Next Steps</w:t>
      </w:r>
    </w:p>
    <w:p w14:paraId="42ABCC82" w14:textId="7C6EC7CF" w:rsidR="006A2D38" w:rsidRDefault="006A2D38" w:rsidP="006A2D38">
      <w:pPr>
        <w:pStyle w:val="ListParagraph"/>
        <w:numPr>
          <w:ilvl w:val="0"/>
          <w:numId w:val="23"/>
        </w:numPr>
        <w:tabs>
          <w:tab w:val="left" w:pos="1095"/>
        </w:tabs>
      </w:pPr>
      <w:r w:rsidRPr="006A2D38">
        <w:rPr>
          <w:b/>
          <w:bCs/>
        </w:rPr>
        <w:t>*ACTION*</w:t>
      </w:r>
      <w:r>
        <w:t xml:space="preserve"> Wait until the UML Diagram is done; assignment 1 is going to be </w:t>
      </w:r>
      <w:proofErr w:type="spellStart"/>
      <w:r>
        <w:t>resued</w:t>
      </w:r>
      <w:proofErr w:type="spellEnd"/>
      <w:r>
        <w:t xml:space="preserve">* </w:t>
      </w:r>
    </w:p>
    <w:p w14:paraId="654F3E8D" w14:textId="2BE0F1FF" w:rsidR="006A2D38" w:rsidRDefault="006A2D38" w:rsidP="006A2D38">
      <w:pPr>
        <w:pStyle w:val="ListParagraph"/>
        <w:numPr>
          <w:ilvl w:val="0"/>
          <w:numId w:val="23"/>
        </w:numPr>
      </w:pPr>
      <w:r w:rsidRPr="006A2D38">
        <w:rPr>
          <w:b/>
          <w:bCs/>
        </w:rPr>
        <w:t>*ACTION*</w:t>
      </w:r>
      <w:r>
        <w:t xml:space="preserve"> Dawson to set up a team </w:t>
      </w:r>
      <w:proofErr w:type="spellStart"/>
      <w:r>
        <w:t>Github</w:t>
      </w:r>
      <w:proofErr w:type="spellEnd"/>
      <w:r>
        <w:t xml:space="preserve"> repo </w:t>
      </w:r>
    </w:p>
    <w:p w14:paraId="5DACB35D" w14:textId="76BAB6D5" w:rsidR="00E54CA0" w:rsidRDefault="006A2D38" w:rsidP="006A2D38">
      <w:pPr>
        <w:pStyle w:val="ListParagraph"/>
        <w:numPr>
          <w:ilvl w:val="0"/>
          <w:numId w:val="23"/>
        </w:numPr>
        <w:tabs>
          <w:tab w:val="left" w:pos="1095"/>
        </w:tabs>
      </w:pPr>
      <w:r w:rsidRPr="006A2D38">
        <w:rPr>
          <w:b/>
          <w:bCs/>
        </w:rPr>
        <w:t>ACTION</w:t>
      </w:r>
      <w:r>
        <w:t>: Dawson and Judah will do programming, Josh and Jeremy will do PowerPoint presentation, and feedback will be provided if necessary; also, start on Thursday, April 03)</w:t>
      </w:r>
      <w:r>
        <w:br/>
      </w:r>
    </w:p>
    <w:p w14:paraId="348EB8F2" w14:textId="29D198F1" w:rsidR="00876655" w:rsidRDefault="003D7BB7" w:rsidP="00E54CA0">
      <w:pPr>
        <w:pStyle w:val="Heading2"/>
        <w:tabs>
          <w:tab w:val="left" w:pos="1050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26A2E24" wp14:editId="1BDBE6F4">
                <wp:simplePos x="0" y="0"/>
                <wp:positionH relativeFrom="page">
                  <wp:posOffset>-28575</wp:posOffset>
                </wp:positionH>
                <wp:positionV relativeFrom="page">
                  <wp:posOffset>-3810</wp:posOffset>
                </wp:positionV>
                <wp:extent cx="7772400" cy="10058400"/>
                <wp:effectExtent l="0" t="0" r="0" b="0"/>
                <wp:wrapNone/>
                <wp:docPr id="83307711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D11FB" id="Rectangle 1" o:spid="_x0000_s1026" alt="&quot;&quot;" style="position:absolute;margin-left:-2.25pt;margin-top:-.3pt;width:612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" fillcolor="#e8f3d3 [661]" stroked="f" strokeweight="1.5pt">
                <w10:wrap anchorx="page" anchory="page"/>
                <w10:anchorlock/>
              </v:rect>
            </w:pict>
          </mc:Fallback>
        </mc:AlternateContent>
      </w:r>
      <w:r w:rsidR="00772E3C">
        <w:t xml:space="preserve"> </w:t>
      </w:r>
      <w:r w:rsidR="00E54CA0">
        <w:tab/>
        <w:t>Next Meeting</w:t>
      </w:r>
    </w:p>
    <w:p w14:paraId="3B5DA0BE" w14:textId="1CFB3572" w:rsidR="00E54CA0" w:rsidRDefault="00E54CA0" w:rsidP="00E54CA0">
      <w:r>
        <w:t>C meeting March 24 after C class</w:t>
      </w:r>
    </w:p>
    <w:p w14:paraId="27BCEB93" w14:textId="2FE95D16" w:rsidR="00E54CA0" w:rsidRPr="00E54CA0" w:rsidRDefault="00E54CA0" w:rsidP="00E54CA0">
      <w:proofErr w:type="spellStart"/>
      <w:r>
        <w:lastRenderedPageBreak/>
        <w:t>OOp</w:t>
      </w:r>
      <w:proofErr w:type="spellEnd"/>
      <w:r>
        <w:t xml:space="preserve"> </w:t>
      </w:r>
      <w:r w:rsidR="006A2D38">
        <w:t>Wednesday, March 26,</w:t>
      </w:r>
      <w:r>
        <w:t xml:space="preserve"> During the Break.</w:t>
      </w:r>
    </w:p>
    <w:sectPr w:rsidR="00E54CA0" w:rsidRPr="00E54CA0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38ADE" w14:textId="77777777" w:rsidR="00116DB2" w:rsidRDefault="00116DB2">
      <w:r>
        <w:separator/>
      </w:r>
    </w:p>
  </w:endnote>
  <w:endnote w:type="continuationSeparator" w:id="0">
    <w:p w14:paraId="39D17E87" w14:textId="77777777" w:rsidR="00116DB2" w:rsidRDefault="0011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6C27C" w14:textId="77777777" w:rsidR="00116DB2" w:rsidRDefault="00116DB2">
      <w:r>
        <w:separator/>
      </w:r>
    </w:p>
  </w:footnote>
  <w:footnote w:type="continuationSeparator" w:id="0">
    <w:p w14:paraId="5ADED474" w14:textId="77777777" w:rsidR="00116DB2" w:rsidRDefault="0011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417CA1"/>
    <w:multiLevelType w:val="hybridMultilevel"/>
    <w:tmpl w:val="7548D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F1058"/>
    <w:multiLevelType w:val="hybridMultilevel"/>
    <w:tmpl w:val="46B60E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225F0"/>
    <w:multiLevelType w:val="hybridMultilevel"/>
    <w:tmpl w:val="B2FAA8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975C3"/>
    <w:multiLevelType w:val="hybridMultilevel"/>
    <w:tmpl w:val="F8B28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5"/>
  </w:num>
  <w:num w:numId="2" w16cid:durableId="1433237341">
    <w:abstractNumId w:val="18"/>
  </w:num>
  <w:num w:numId="3" w16cid:durableId="855968409">
    <w:abstractNumId w:val="12"/>
  </w:num>
  <w:num w:numId="4" w16cid:durableId="595095095">
    <w:abstractNumId w:val="10"/>
  </w:num>
  <w:num w:numId="5" w16cid:durableId="1960843496">
    <w:abstractNumId w:val="13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9"/>
  </w:num>
  <w:num w:numId="17" w16cid:durableId="1842545932">
    <w:abstractNumId w:val="21"/>
  </w:num>
  <w:num w:numId="18" w16cid:durableId="596598419">
    <w:abstractNumId w:val="20"/>
  </w:num>
  <w:num w:numId="19" w16cid:durableId="683166105">
    <w:abstractNumId w:val="9"/>
  </w:num>
  <w:num w:numId="20" w16cid:durableId="1095974319">
    <w:abstractNumId w:val="17"/>
  </w:num>
  <w:num w:numId="21" w16cid:durableId="747189362">
    <w:abstractNumId w:val="14"/>
  </w:num>
  <w:num w:numId="22" w16cid:durableId="76096807">
    <w:abstractNumId w:val="22"/>
  </w:num>
  <w:num w:numId="23" w16cid:durableId="1023936884">
    <w:abstractNumId w:val="16"/>
  </w:num>
  <w:num w:numId="24" w16cid:durableId="1178157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13"/>
    <w:rsid w:val="00001178"/>
    <w:rsid w:val="00022357"/>
    <w:rsid w:val="00037897"/>
    <w:rsid w:val="00056A41"/>
    <w:rsid w:val="00072585"/>
    <w:rsid w:val="0007293E"/>
    <w:rsid w:val="00081D4D"/>
    <w:rsid w:val="00090F53"/>
    <w:rsid w:val="000D1B9D"/>
    <w:rsid w:val="000F21A5"/>
    <w:rsid w:val="00116DB2"/>
    <w:rsid w:val="00151E11"/>
    <w:rsid w:val="00184799"/>
    <w:rsid w:val="0019575F"/>
    <w:rsid w:val="00196BE1"/>
    <w:rsid w:val="001E2D76"/>
    <w:rsid w:val="001F613B"/>
    <w:rsid w:val="001F7F50"/>
    <w:rsid w:val="002A2B44"/>
    <w:rsid w:val="002A3FCB"/>
    <w:rsid w:val="002D3701"/>
    <w:rsid w:val="00326559"/>
    <w:rsid w:val="00337ABC"/>
    <w:rsid w:val="003871FA"/>
    <w:rsid w:val="003B5FCE"/>
    <w:rsid w:val="003C0CCF"/>
    <w:rsid w:val="003D7BB7"/>
    <w:rsid w:val="00402E7E"/>
    <w:rsid w:val="00416222"/>
    <w:rsid w:val="00424F9F"/>
    <w:rsid w:val="0043166D"/>
    <w:rsid w:val="00435446"/>
    <w:rsid w:val="00466C22"/>
    <w:rsid w:val="00476525"/>
    <w:rsid w:val="004B08F4"/>
    <w:rsid w:val="004D5988"/>
    <w:rsid w:val="004F4532"/>
    <w:rsid w:val="00506542"/>
    <w:rsid w:val="00512149"/>
    <w:rsid w:val="0055269C"/>
    <w:rsid w:val="00556F13"/>
    <w:rsid w:val="0058206D"/>
    <w:rsid w:val="00591AB5"/>
    <w:rsid w:val="005D2056"/>
    <w:rsid w:val="006150B0"/>
    <w:rsid w:val="00624148"/>
    <w:rsid w:val="00635577"/>
    <w:rsid w:val="00655F6F"/>
    <w:rsid w:val="00666E96"/>
    <w:rsid w:val="00684306"/>
    <w:rsid w:val="006A2D38"/>
    <w:rsid w:val="00703F95"/>
    <w:rsid w:val="007173EB"/>
    <w:rsid w:val="007638A6"/>
    <w:rsid w:val="00772E3C"/>
    <w:rsid w:val="00774146"/>
    <w:rsid w:val="0078288E"/>
    <w:rsid w:val="00786D8E"/>
    <w:rsid w:val="00797F60"/>
    <w:rsid w:val="007A3922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56B0"/>
    <w:rsid w:val="00907EA5"/>
    <w:rsid w:val="009342A2"/>
    <w:rsid w:val="009579FE"/>
    <w:rsid w:val="00967B20"/>
    <w:rsid w:val="00972A9A"/>
    <w:rsid w:val="009F06D1"/>
    <w:rsid w:val="00A12843"/>
    <w:rsid w:val="00A84617"/>
    <w:rsid w:val="00AB3E35"/>
    <w:rsid w:val="00B04252"/>
    <w:rsid w:val="00B51AD7"/>
    <w:rsid w:val="00B7207F"/>
    <w:rsid w:val="00C021A3"/>
    <w:rsid w:val="00C04B20"/>
    <w:rsid w:val="00C13732"/>
    <w:rsid w:val="00C139A1"/>
    <w:rsid w:val="00C145EB"/>
    <w:rsid w:val="00C1489F"/>
    <w:rsid w:val="00C41E6E"/>
    <w:rsid w:val="00C54681"/>
    <w:rsid w:val="00C7447B"/>
    <w:rsid w:val="00C80A2B"/>
    <w:rsid w:val="00C83476"/>
    <w:rsid w:val="00C9008F"/>
    <w:rsid w:val="00CA4D76"/>
    <w:rsid w:val="00CB6C7C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54CA0"/>
    <w:rsid w:val="00E60A93"/>
    <w:rsid w:val="00EA5A86"/>
    <w:rsid w:val="00ED62FC"/>
    <w:rsid w:val="00F1200F"/>
    <w:rsid w:val="00F80633"/>
    <w:rsid w:val="00F9136A"/>
    <w:rsid w:val="00F925B9"/>
    <w:rsid w:val="00FA0E43"/>
    <w:rsid w:val="00FB143A"/>
    <w:rsid w:val="00FB60CC"/>
    <w:rsid w:val="00FB6347"/>
    <w:rsid w:val="00FB6916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42435D"/>
  <w15:chartTrackingRefBased/>
  <w15:docId w15:val="{A358B271-0EC2-4B3B-83E1-D6870ED9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BB7"/>
  </w:style>
  <w:style w:type="paragraph" w:styleId="Heading1">
    <w:name w:val="heading 1"/>
    <w:basedOn w:val="Normal"/>
    <w:next w:val="Normal"/>
    <w:link w:val="Heading1Char"/>
    <w:uiPriority w:val="9"/>
    <w:qFormat/>
    <w:rsid w:val="003D7BB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BB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B7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B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B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B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B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55F51" w:themeColor="text2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7BB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7B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B7"/>
    <w:rPr>
      <w:caps/>
      <w:color w:val="3E762A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55F51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2A4F1C" w:themeColor="accent1" w:themeShade="80" w:shadow="1"/>
        <w:left w:val="single" w:sz="2" w:space="10" w:color="2A4F1C" w:themeColor="accent1" w:themeShade="80" w:shadow="1"/>
        <w:bottom w:val="single" w:sz="2" w:space="10" w:color="2A4F1C" w:themeColor="accent1" w:themeShade="80" w:shadow="1"/>
        <w:right w:val="single" w:sz="2" w:space="10" w:color="2A4F1C" w:themeColor="accent1" w:themeShade="80" w:shadow="1"/>
      </w:pBdr>
      <w:ind w:left="1152" w:right="1152"/>
    </w:pPr>
    <w:rPr>
      <w:i/>
      <w:iCs/>
      <w:color w:val="2A4F1C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uiPriority w:val="33"/>
    <w:qFormat/>
    <w:rsid w:val="003D7B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BB7"/>
    <w:rPr>
      <w:b/>
      <w:bCs/>
      <w:color w:val="3E762A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55F51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55F51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uiPriority w:val="20"/>
    <w:qFormat/>
    <w:rsid w:val="003D7BB7"/>
    <w:rPr>
      <w:caps/>
      <w:color w:val="294E1C" w:themeColor="accent1" w:themeShade="7F"/>
      <w:spacing w:val="5"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B7"/>
    <w:rPr>
      <w:i/>
      <w:iCs/>
      <w:caps/>
      <w:spacing w:val="10"/>
      <w:sz w:val="18"/>
      <w:szCs w:val="18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B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B7"/>
    <w:rPr>
      <w:color w:val="549E39" w:themeColor="accent1"/>
      <w:sz w:val="24"/>
      <w:szCs w:val="24"/>
    </w:rPr>
  </w:style>
  <w:style w:type="character" w:styleId="IntenseReference">
    <w:name w:val="Intense Reference"/>
    <w:uiPriority w:val="32"/>
    <w:qFormat/>
    <w:rsid w:val="003D7BB7"/>
    <w:rPr>
      <w:b/>
      <w:bCs/>
      <w:i/>
      <w:iCs/>
      <w:caps/>
      <w:color w:val="549E39" w:themeColor="accent1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D7BB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D7B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7BB7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uiPriority w:val="22"/>
    <w:qFormat/>
    <w:rsid w:val="003D7BB7"/>
    <w:rPr>
      <w:b/>
      <w:bCs/>
    </w:rPr>
  </w:style>
  <w:style w:type="character" w:styleId="SubtleEmphasis">
    <w:name w:val="Subtle Emphasis"/>
    <w:uiPriority w:val="19"/>
    <w:qFormat/>
    <w:rsid w:val="003D7BB7"/>
    <w:rPr>
      <w:i/>
      <w:iCs/>
      <w:color w:val="294E1C" w:themeColor="accent1" w:themeShade="7F"/>
    </w:rPr>
  </w:style>
  <w:style w:type="character" w:styleId="SubtleReference">
    <w:name w:val="Subtle Reference"/>
    <w:uiPriority w:val="31"/>
    <w:qFormat/>
    <w:rsid w:val="003D7BB7"/>
    <w:rPr>
      <w:b/>
      <w:bCs/>
      <w:color w:val="549E39" w:themeColor="accent1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BB7"/>
    <w:pPr>
      <w:outlineLvl w:val="9"/>
    </w:p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C0CF3A" w:themeColor="accent3"/>
        <w:bottom w:val="single" w:sz="24" w:space="0" w:color="C0CF3A" w:themeColor="accent3"/>
        <w:insideH w:val="single" w:sz="8" w:space="0" w:color="8AB833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B7"/>
    <w:rPr>
      <w:caps/>
      <w:color w:val="294E1C" w:themeColor="accent1" w:themeShade="7F"/>
      <w:spacing w:val="15"/>
    </w:rPr>
  </w:style>
  <w:style w:type="paragraph" w:customStyle="1" w:styleId="PageNumbers">
    <w:name w:val="Page Numbers"/>
    <w:basedOn w:val="Normal"/>
    <w:uiPriority w:val="12"/>
    <w:semiHidden/>
    <w:rsid w:val="00C9008F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D7BB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7BB7"/>
    <w:rPr>
      <w:caps/>
      <w:spacing w:val="15"/>
      <w:shd w:val="clear" w:color="auto" w:fill="DAEFD3" w:themeFill="accent1" w:themeFillTint="33"/>
    </w:rPr>
  </w:style>
  <w:style w:type="character" w:customStyle="1" w:styleId="TitleChar">
    <w:name w:val="Title Char"/>
    <w:basedOn w:val="DefaultParagraphFont"/>
    <w:link w:val="Title"/>
    <w:uiPriority w:val="10"/>
    <w:rsid w:val="003D7BB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D7BB7"/>
    <w:rPr>
      <w:caps/>
      <w:color w:val="595959" w:themeColor="text1" w:themeTint="A6"/>
      <w:spacing w:val="10"/>
      <w:sz w:val="21"/>
      <w:szCs w:val="21"/>
    </w:rPr>
  </w:style>
  <w:style w:type="character" w:styleId="IntenseEmphasis">
    <w:name w:val="Intense Emphasis"/>
    <w:uiPriority w:val="21"/>
    <w:qFormat/>
    <w:rsid w:val="003D7BB7"/>
    <w:rPr>
      <w:b/>
      <w:bCs/>
      <w:caps/>
      <w:color w:val="294E1C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pa\Desktop\DJJJ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520BEE221B43959C143BB025E52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C7562-662A-4C0E-86BF-E110728D67DF}"/>
      </w:docPartPr>
      <w:docPartBody>
        <w:p w:rsidR="00AE2B21" w:rsidRDefault="00000000">
          <w:pPr>
            <w:pStyle w:val="BD520BEE221B43959C143BB025E52B82"/>
          </w:pPr>
          <w:r w:rsidRPr="00876655">
            <w:t>Date:</w:t>
          </w:r>
        </w:p>
      </w:docPartBody>
    </w:docPart>
    <w:docPart>
      <w:docPartPr>
        <w:name w:val="0878D573C03B446888DAA3E73BC15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A6477-7D93-4222-86AC-5DE707337D18}"/>
      </w:docPartPr>
      <w:docPartBody>
        <w:p w:rsidR="00AE2B21" w:rsidRDefault="00000000">
          <w:pPr>
            <w:pStyle w:val="0878D573C03B446888DAA3E73BC15B31"/>
          </w:pPr>
          <w:r w:rsidRPr="00876655">
            <w:t xml:space="preserve">Time: </w:t>
          </w:r>
        </w:p>
      </w:docPartBody>
    </w:docPart>
    <w:docPart>
      <w:docPartPr>
        <w:name w:val="ED56FEFE399B4110A9F1057FA7E09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5583-DD09-4AC8-93B5-E7B7B901EA73}"/>
      </w:docPartPr>
      <w:docPartBody>
        <w:p w:rsidR="00AE2B21" w:rsidRDefault="00000000">
          <w:pPr>
            <w:pStyle w:val="ED56FEFE399B4110A9F1057FA7E09FD2"/>
          </w:pPr>
          <w:r>
            <w:t>In attendance</w:t>
          </w:r>
        </w:p>
      </w:docPartBody>
    </w:docPart>
    <w:docPart>
      <w:docPartPr>
        <w:name w:val="B1F06830F5B34D84B634346DE369C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2FD7D-2F0F-490C-B11A-E89AB399A455}"/>
      </w:docPartPr>
      <w:docPartBody>
        <w:p w:rsidR="00AE2B21" w:rsidRDefault="00000000">
          <w:pPr>
            <w:pStyle w:val="B1F06830F5B34D84B634346DE369C318"/>
          </w:pPr>
          <w:r>
            <w:t xml:space="preserve">Approval of </w:t>
          </w:r>
          <w:r w:rsidRPr="00D50889">
            <w:t>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F0"/>
    <w:rsid w:val="00037897"/>
    <w:rsid w:val="0023151E"/>
    <w:rsid w:val="003C0CCF"/>
    <w:rsid w:val="009877F0"/>
    <w:rsid w:val="00AE2B21"/>
    <w:rsid w:val="00DD2F90"/>
    <w:rsid w:val="00E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20BEE221B43959C143BB025E52B82">
    <w:name w:val="BD520BEE221B43959C143BB025E52B82"/>
  </w:style>
  <w:style w:type="paragraph" w:customStyle="1" w:styleId="0878D573C03B446888DAA3E73BC15B31">
    <w:name w:val="0878D573C03B446888DAA3E73BC15B31"/>
  </w:style>
  <w:style w:type="paragraph" w:customStyle="1" w:styleId="ED56FEFE399B4110A9F1057FA7E09FD2">
    <w:name w:val="ED56FEFE399B4110A9F1057FA7E09FD2"/>
  </w:style>
  <w:style w:type="paragraph" w:customStyle="1" w:styleId="B1F06830F5B34D84B634346DE369C318">
    <w:name w:val="B1F06830F5B34D84B634346DE369C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asis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DJJJ MEETING MINUTES.dotx</Template>
  <TotalTime>89</TotalTime>
  <Pages>3</Pages>
  <Words>475</Words>
  <Characters>2470</Characters>
  <Application>Microsoft Office Word</Application>
  <DocSecurity>0</DocSecurity>
  <Lines>70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jerpa</dc:creator>
  <cp:lastModifiedBy>jerparuch@gmail.com</cp:lastModifiedBy>
  <cp:revision>4</cp:revision>
  <cp:lastPrinted>2025-03-24T15:18:00Z</cp:lastPrinted>
  <dcterms:created xsi:type="dcterms:W3CDTF">2025-03-24T13:42:00Z</dcterms:created>
  <dcterms:modified xsi:type="dcterms:W3CDTF">2025-03-24T15:50:00Z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a42d159f-8b34-4131-83db-7712cfd45aaf</vt:lpwstr>
  </property>
</Properties>
</file>